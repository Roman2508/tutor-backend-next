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DDB2A3" w14:textId="2C5079CD" w:rsidR="002143E9" w:rsidRPr="00D85FD4" w:rsidRDefault="003F581A" w:rsidP="00C84964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ru-UA" w:eastAsia="en-US"/>
        </w:rPr>
      </w:pPr>
      <w:r w:rsidRPr="00D85FD4">
        <w:rPr>
          <w:rFonts w:ascii="Times New Roman" w:hAnsi="Times New Roman" w:cs="Times New Roman"/>
          <w:color w:val="000000" w:themeColor="text1"/>
          <w:sz w:val="28"/>
          <w:szCs w:val="28"/>
          <w:lang w:val="ru-UA"/>
        </w:rPr>
        <w:t xml:space="preserve"> </w:t>
      </w:r>
      <w:r w:rsidRPr="00D85FD4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ru-UA" w:eastAsia="en-US"/>
        </w:rPr>
        <w:t>Практична робота</w:t>
      </w:r>
    </w:p>
    <w:p w14:paraId="38ACA803" w14:textId="5FFBC1F5" w:rsidR="00781E95" w:rsidRPr="00D85FD4" w:rsidRDefault="00C84964" w:rsidP="00C84964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ru-UA" w:eastAsia="en-US"/>
        </w:rPr>
      </w:pPr>
      <w:r w:rsidRPr="00D85FD4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ru-UA" w:eastAsia="en-US"/>
        </w:rPr>
        <w:t>Робота з текстом</w:t>
      </w:r>
    </w:p>
    <w:p w14:paraId="52B6414C" w14:textId="584CBF86" w:rsidR="006C2C9F" w:rsidRPr="00D85FD4" w:rsidRDefault="006C2C9F" w:rsidP="00C84964">
      <w:pPr>
        <w:shd w:val="clear" w:color="auto" w:fill="FFFFFF"/>
        <w:autoSpaceDE w:val="0"/>
        <w:autoSpaceDN w:val="0"/>
        <w:adjustRightInd w:val="0"/>
        <w:spacing w:after="0" w:line="240" w:lineRule="auto"/>
        <w:ind w:left="5670" w:hanging="2257"/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ru-UA" w:eastAsia="en-US"/>
        </w:rPr>
      </w:pPr>
    </w:p>
    <w:p w14:paraId="135C6A9F" w14:textId="122A6B7F" w:rsidR="00C84964" w:rsidRPr="00D85FD4" w:rsidRDefault="00D85FD4" w:rsidP="00D85FD4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ru-UA" w:eastAsia="en-US"/>
        </w:rPr>
      </w:pPr>
      <w:r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ru-UA" w:eastAsia="en-US"/>
        </w:rPr>
        <w:t>Завдання 1</w:t>
      </w:r>
    </w:p>
    <w:p w14:paraId="4EBAB117" w14:textId="77777777" w:rsidR="00462093" w:rsidRPr="00D85FD4" w:rsidRDefault="00462093" w:rsidP="00C84964">
      <w:pPr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</w:pPr>
      <w:r w:rsidRPr="00D85FD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  <w:t>Відкрийте графічний редактор Inkscape.</w:t>
      </w:r>
    </w:p>
    <w:p w14:paraId="0EA9AEED" w14:textId="677828F5" w:rsidR="00462093" w:rsidRPr="00D85FD4" w:rsidRDefault="00462093" w:rsidP="00C84964">
      <w:pPr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</w:pPr>
      <w:r w:rsidRPr="00D85FD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  <w:t>Ознайомтеся з алгорит</w:t>
      </w:r>
      <w:r w:rsidR="00586E3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  <w:t>мом створення об’ємного контуру</w:t>
      </w:r>
      <w:r w:rsidR="00586E3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 w:eastAsia="en-US"/>
        </w:rPr>
        <w:t>:</w:t>
      </w:r>
    </w:p>
    <w:p w14:paraId="534DD1A2" w14:textId="73874FB2" w:rsidR="00C84964" w:rsidRPr="00D85FD4" w:rsidRDefault="00586E31" w:rsidP="00C84964">
      <w:pPr>
        <w:shd w:val="clear" w:color="auto" w:fill="FFFFFF"/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</w:pPr>
      <w:r w:rsidRPr="00D85FD4"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29095C32" wp14:editId="43FE9E8C">
            <wp:extent cx="2001982" cy="4475768"/>
            <wp:effectExtent l="0" t="0" r="0" b="12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9818" cy="456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73D2C" w14:textId="556F51C0" w:rsidR="00C84964" w:rsidRPr="00D85FD4" w:rsidRDefault="00462093" w:rsidP="00C84964">
      <w:pPr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</w:pPr>
      <w:r w:rsidRPr="00D85FD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  <w:t xml:space="preserve">Створіть об’ємний контур, </w:t>
      </w:r>
      <w:r w:rsidR="00C84964" w:rsidRPr="00D85FD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  <w:t>за наступним алгоритмом:</w:t>
      </w:r>
    </w:p>
    <w:p w14:paraId="2AA023BE" w14:textId="32721609" w:rsidR="00C84964" w:rsidRPr="00D85FD4" w:rsidRDefault="00C84964" w:rsidP="00C84964">
      <w:pPr>
        <w:numPr>
          <w:ilvl w:val="1"/>
          <w:numId w:val="7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</w:pPr>
      <w:r w:rsidRPr="00D85FD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  <w:t>Виберіть інструмент «Перо»:</w:t>
      </w:r>
    </w:p>
    <w:p w14:paraId="49E5C1C6" w14:textId="0E47A6D1" w:rsidR="00C84964" w:rsidRPr="00D85FD4" w:rsidRDefault="00C84964" w:rsidP="00C84964">
      <w:pPr>
        <w:shd w:val="clear" w:color="auto" w:fill="FFFFFF"/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</w:pPr>
      <w:r w:rsidRPr="00D85FD4"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6DD76A41" wp14:editId="7C1420A4">
            <wp:extent cx="3334215" cy="103837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48CA4" w14:textId="34D1255E" w:rsidR="00C84964" w:rsidRPr="00D85FD4" w:rsidRDefault="00EE69D3" w:rsidP="00586E31">
      <w:pPr>
        <w:numPr>
          <w:ilvl w:val="1"/>
          <w:numId w:val="7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1080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</w:pPr>
      <w:r w:rsidRPr="00D85FD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  <w:t>Намалюйте криву лінію</w:t>
      </w:r>
      <w:r w:rsidR="00591B2A" w:rsidRPr="00D85FD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  <w:t>, що повторює об’ємний контур на зображенні 1</w:t>
      </w:r>
      <w:r w:rsidR="00C84964" w:rsidRPr="00D85FD4"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60821928" wp14:editId="67DCF297">
            <wp:extent cx="4152900" cy="1745652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0289" cy="174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2EA4" w14:textId="27413486" w:rsidR="00C84964" w:rsidRPr="00D85FD4" w:rsidRDefault="00185F35" w:rsidP="00C84964">
      <w:pPr>
        <w:numPr>
          <w:ilvl w:val="1"/>
          <w:numId w:val="7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</w:pPr>
      <w:r w:rsidRPr="00D85FD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  <w:lastRenderedPageBreak/>
        <w:t>Виберіть інструмент «Вузол»:</w:t>
      </w:r>
    </w:p>
    <w:p w14:paraId="789833BA" w14:textId="53A55977" w:rsidR="00C84964" w:rsidRPr="00D85FD4" w:rsidRDefault="00C84964" w:rsidP="00C84964">
      <w:pPr>
        <w:shd w:val="clear" w:color="auto" w:fill="FFFFFF"/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</w:pPr>
      <w:r w:rsidRPr="00D85FD4"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09661EBF" wp14:editId="05270680">
            <wp:extent cx="3683479" cy="13944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7718" cy="139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5CC4" w14:textId="58E0736A" w:rsidR="00185F35" w:rsidRPr="00D85FD4" w:rsidRDefault="00EE69D3" w:rsidP="00185F35">
      <w:pPr>
        <w:numPr>
          <w:ilvl w:val="1"/>
          <w:numId w:val="7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</w:pPr>
      <w:r w:rsidRPr="00D85FD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  <w:t>В</w:t>
      </w:r>
      <w:r w:rsidR="00185F35" w:rsidRPr="00D85FD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  <w:t>иділіть лівою кнопкою миші всі вузли штриха та виберіть на панелі інструментів «Зробіть позначені вузли гладкими»:</w:t>
      </w:r>
    </w:p>
    <w:p w14:paraId="26D41A7A" w14:textId="15A13678" w:rsidR="00185F35" w:rsidRPr="00D85FD4" w:rsidRDefault="00185F35" w:rsidP="00185F35">
      <w:pPr>
        <w:shd w:val="clear" w:color="auto" w:fill="FFFFFF"/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</w:pPr>
      <w:r w:rsidRPr="00D85FD4"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4B34E91" wp14:editId="7DA939AE">
                <wp:simplePos x="0" y="0"/>
                <wp:positionH relativeFrom="column">
                  <wp:posOffset>2759075</wp:posOffset>
                </wp:positionH>
                <wp:positionV relativeFrom="paragraph">
                  <wp:posOffset>100965</wp:posOffset>
                </wp:positionV>
                <wp:extent cx="502920" cy="571500"/>
                <wp:effectExtent l="19050" t="19050" r="30480" b="3810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5715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5BFCAC" id="Прямоугольник 7" o:spid="_x0000_s1026" style="position:absolute;margin-left:217.25pt;margin-top:7.95pt;width:39.6pt;height: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" filled="f" strokecolor="red" strokeweight="4.5pt"/>
            </w:pict>
          </mc:Fallback>
        </mc:AlternateContent>
      </w:r>
      <w:r w:rsidRPr="00D85FD4"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0E13B512" wp14:editId="6016B874">
            <wp:extent cx="4629161" cy="6172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0216" cy="61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3937" w14:textId="6C50E2B2" w:rsidR="00185F35" w:rsidRPr="00D85FD4" w:rsidRDefault="00EE69D3" w:rsidP="00185F35">
      <w:pPr>
        <w:numPr>
          <w:ilvl w:val="1"/>
          <w:numId w:val="7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</w:pPr>
      <w:r w:rsidRPr="00D85FD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  <w:t xml:space="preserve">Змініть стиль штриха, для цього виконайте: </w:t>
      </w:r>
      <w:r w:rsidRPr="00D85FD4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lang w:val="ru-UA" w:eastAsia="en-US"/>
        </w:rPr>
        <w:t>Об’єкт &gt; Заповнення та штрих</w:t>
      </w:r>
    </w:p>
    <w:p w14:paraId="2B65170D" w14:textId="45071B54" w:rsidR="00185F35" w:rsidRPr="00D85FD4" w:rsidRDefault="00185F35" w:rsidP="00185F35">
      <w:pPr>
        <w:shd w:val="clear" w:color="auto" w:fill="FFFFFF"/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</w:pPr>
      <w:r w:rsidRPr="00D85FD4"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3CB02FC3" wp14:editId="32B1ADF9">
            <wp:extent cx="3990109" cy="131579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4202" cy="132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7DEA" w14:textId="431E1D93" w:rsidR="00185F35" w:rsidRPr="00D85FD4" w:rsidRDefault="00185F35" w:rsidP="00185F35">
      <w:pPr>
        <w:numPr>
          <w:ilvl w:val="1"/>
          <w:numId w:val="7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</w:pPr>
      <w:r w:rsidRPr="00D85FD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  <w:t>Перейдіть в налаштування стилю штриха. Встановіть ширину штриха 5мм та закінчення штриха «округлені»:</w:t>
      </w:r>
    </w:p>
    <w:p w14:paraId="687BA98B" w14:textId="1CF9A156" w:rsidR="00185F35" w:rsidRPr="00D85FD4" w:rsidRDefault="00185F35" w:rsidP="00185F35">
      <w:pPr>
        <w:shd w:val="clear" w:color="auto" w:fill="FFFFFF"/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</w:pPr>
      <w:r w:rsidRPr="00D85FD4"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AEEF51" wp14:editId="7233CF21">
                <wp:simplePos x="0" y="0"/>
                <wp:positionH relativeFrom="column">
                  <wp:posOffset>1978226</wp:posOffset>
                </wp:positionH>
                <wp:positionV relativeFrom="paragraph">
                  <wp:posOffset>1979429</wp:posOffset>
                </wp:positionV>
                <wp:extent cx="304298" cy="304800"/>
                <wp:effectExtent l="19050" t="19050" r="19685" b="1905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298" cy="304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5FA3E" id="Прямоугольник 12" o:spid="_x0000_s1026" style="position:absolute;margin-left:155.75pt;margin-top:155.85pt;width:23.9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" filled="f" strokecolor="red" strokeweight="3pt"/>
            </w:pict>
          </mc:Fallback>
        </mc:AlternateContent>
      </w:r>
      <w:r w:rsidRPr="00D85FD4"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C2FF2D" wp14:editId="489E0E43">
                <wp:simplePos x="0" y="0"/>
                <wp:positionH relativeFrom="column">
                  <wp:posOffset>959552</wp:posOffset>
                </wp:positionH>
                <wp:positionV relativeFrom="paragraph">
                  <wp:posOffset>704081</wp:posOffset>
                </wp:positionV>
                <wp:extent cx="1495926" cy="284480"/>
                <wp:effectExtent l="19050" t="19050" r="28575" b="2032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926" cy="2844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6EBB2" id="Прямоугольник 11" o:spid="_x0000_s1026" style="position:absolute;margin-left:75.55pt;margin-top:55.45pt;width:117.8pt;height:2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" filled="f" strokecolor="red" strokeweight="3pt"/>
            </w:pict>
          </mc:Fallback>
        </mc:AlternateContent>
      </w:r>
      <w:r w:rsidRPr="00D85FD4"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A337CC" wp14:editId="7296021E">
                <wp:simplePos x="0" y="0"/>
                <wp:positionH relativeFrom="column">
                  <wp:posOffset>2996900</wp:posOffset>
                </wp:positionH>
                <wp:positionV relativeFrom="paragraph">
                  <wp:posOffset>399281</wp:posOffset>
                </wp:positionV>
                <wp:extent cx="1062790" cy="284480"/>
                <wp:effectExtent l="19050" t="19050" r="23495" b="2032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790" cy="2844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19E90" id="Прямоугольник 10" o:spid="_x0000_s1026" style="position:absolute;margin-left:236pt;margin-top:31.45pt;width:83.7pt;height:2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" filled="f" strokecolor="red" strokeweight="3pt"/>
            </w:pict>
          </mc:Fallback>
        </mc:AlternateContent>
      </w:r>
      <w:r w:rsidRPr="00D85FD4"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59C9FDDF" wp14:editId="7FDC3AAC">
            <wp:extent cx="4625340" cy="2854763"/>
            <wp:effectExtent l="0" t="0" r="381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2784" cy="285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E986C" w14:textId="62478E41" w:rsidR="00185F35" w:rsidRPr="00D85FD4" w:rsidRDefault="00EE69D3" w:rsidP="00185F35">
      <w:pPr>
        <w:numPr>
          <w:ilvl w:val="1"/>
          <w:numId w:val="7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</w:pPr>
      <w:r w:rsidRPr="00D85FD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  <w:t>Перетворіть штрих у контур:</w:t>
      </w:r>
    </w:p>
    <w:p w14:paraId="41C18226" w14:textId="7C1FF797" w:rsidR="00EE69D3" w:rsidRPr="00D85FD4" w:rsidRDefault="00EE69D3" w:rsidP="00EE69D3">
      <w:pPr>
        <w:shd w:val="clear" w:color="auto" w:fill="FFFFFF"/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</w:pPr>
      <w:r w:rsidRPr="00D85FD4"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060EC940" wp14:editId="3EC3C967">
            <wp:extent cx="3524250" cy="876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77" t="11539" r="1755"/>
                    <a:stretch/>
                  </pic:blipFill>
                  <pic:spPr bwMode="auto">
                    <a:xfrm>
                      <a:off x="0" y="0"/>
                      <a:ext cx="3524742" cy="876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58C1A0" w14:textId="2CB0E649" w:rsidR="00EE69D3" w:rsidRPr="00D85FD4" w:rsidRDefault="00EE69D3" w:rsidP="00EE69D3">
      <w:pPr>
        <w:numPr>
          <w:ilvl w:val="1"/>
          <w:numId w:val="7"/>
        </w:numPr>
        <w:shd w:val="clear" w:color="auto" w:fill="FFFFFF"/>
        <w:autoSpaceDE w:val="0"/>
        <w:autoSpaceDN w:val="0"/>
        <w:adjustRightInd w:val="0"/>
        <w:spacing w:before="120" w:after="120" w:line="240" w:lineRule="auto"/>
        <w:ind w:left="1434" w:hanging="357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</w:pPr>
      <w:r w:rsidRPr="00D85FD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  <w:lastRenderedPageBreak/>
        <w:t>Створіть копію контура</w:t>
      </w:r>
    </w:p>
    <w:p w14:paraId="33257B85" w14:textId="3C23F6CD" w:rsidR="00EE69D3" w:rsidRPr="00D85FD4" w:rsidRDefault="00EE69D3" w:rsidP="00EE69D3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</w:pPr>
      <w:r w:rsidRPr="00D85FD4"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06A4A3" wp14:editId="78124410">
                <wp:simplePos x="0" y="0"/>
                <wp:positionH relativeFrom="column">
                  <wp:posOffset>278765</wp:posOffset>
                </wp:positionH>
                <wp:positionV relativeFrom="paragraph">
                  <wp:posOffset>1871345</wp:posOffset>
                </wp:positionV>
                <wp:extent cx="5905500" cy="222250"/>
                <wp:effectExtent l="19050" t="19050" r="19050" b="2540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2222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E6CC6" id="Прямоугольник 16" o:spid="_x0000_s1026" style="position:absolute;margin-left:21.95pt;margin-top:147.35pt;width:465pt;height:1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" filled="f" strokecolor="red" strokeweight="3pt"/>
            </w:pict>
          </mc:Fallback>
        </mc:AlternateContent>
      </w:r>
      <w:r w:rsidRPr="00D85FD4"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28A195" wp14:editId="6FCA1D3C">
                <wp:simplePos x="0" y="0"/>
                <wp:positionH relativeFrom="column">
                  <wp:posOffset>272415</wp:posOffset>
                </wp:positionH>
                <wp:positionV relativeFrom="paragraph">
                  <wp:posOffset>4445</wp:posOffset>
                </wp:positionV>
                <wp:extent cx="400050" cy="222250"/>
                <wp:effectExtent l="19050" t="19050" r="19050" b="2540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222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A2451" id="Прямоугольник 15" o:spid="_x0000_s1026" style="position:absolute;margin-left:21.45pt;margin-top:.35pt;width:31.5pt;height:1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" filled="f" strokecolor="red" strokeweight="3pt"/>
            </w:pict>
          </mc:Fallback>
        </mc:AlternateContent>
      </w:r>
      <w:r w:rsidRPr="00D85FD4"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04567ACD" wp14:editId="37D077B7">
            <wp:extent cx="5918835" cy="2444615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33"/>
                    <a:stretch/>
                  </pic:blipFill>
                  <pic:spPr bwMode="auto">
                    <a:xfrm>
                      <a:off x="0" y="0"/>
                      <a:ext cx="5941904" cy="2454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E9684" w14:textId="1EB24C49" w:rsidR="00EE69D3" w:rsidRPr="00D85FD4" w:rsidRDefault="00EE69D3" w:rsidP="00185F35">
      <w:pPr>
        <w:numPr>
          <w:ilvl w:val="1"/>
          <w:numId w:val="7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</w:pPr>
      <w:r w:rsidRPr="00D85FD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  <w:t>Встановити розмиття для копії на 20%:</w:t>
      </w:r>
    </w:p>
    <w:p w14:paraId="265D3892" w14:textId="73E97113" w:rsidR="00EE69D3" w:rsidRPr="00D85FD4" w:rsidRDefault="00EE69D3" w:rsidP="00EE69D3">
      <w:pPr>
        <w:shd w:val="clear" w:color="auto" w:fill="FFFFFF"/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</w:pPr>
      <w:r w:rsidRPr="00D85FD4"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5DA3E0C9" wp14:editId="538D7721">
            <wp:extent cx="5696745" cy="104789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1A45" w14:textId="3A3EE7C4" w:rsidR="00EE69D3" w:rsidRPr="00D85FD4" w:rsidRDefault="00EE69D3" w:rsidP="00185F35">
      <w:pPr>
        <w:numPr>
          <w:ilvl w:val="1"/>
          <w:numId w:val="7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</w:pPr>
      <w:r w:rsidRPr="00D85FD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  <w:t>Створіть ще 1 копію першого контуру та розмістіть його над розмитою копією з деяким зсувом</w:t>
      </w:r>
      <w:r w:rsidR="00591B2A" w:rsidRPr="00D85FD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  <w:t xml:space="preserve"> щоб утворилась тінь</w:t>
      </w:r>
      <w:r w:rsidRPr="00D85FD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  <w:t>:</w:t>
      </w:r>
    </w:p>
    <w:p w14:paraId="34C3FDAF" w14:textId="2F2998FE" w:rsidR="00EE69D3" w:rsidRPr="00D85FD4" w:rsidRDefault="00EE69D3" w:rsidP="00EE69D3">
      <w:pPr>
        <w:shd w:val="clear" w:color="auto" w:fill="FFFFFF"/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</w:pPr>
      <w:r w:rsidRPr="00D85FD4"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val="en-US" w:eastAsia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9DF01F7" wp14:editId="75978472">
                <wp:simplePos x="0" y="0"/>
                <wp:positionH relativeFrom="column">
                  <wp:posOffset>3345815</wp:posOffset>
                </wp:positionH>
                <wp:positionV relativeFrom="paragraph">
                  <wp:posOffset>287655</wp:posOffset>
                </wp:positionV>
                <wp:extent cx="1604433" cy="901700"/>
                <wp:effectExtent l="0" t="0" r="0" b="0"/>
                <wp:wrapNone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4433" cy="901700"/>
                          <a:chOff x="0" y="0"/>
                          <a:chExt cx="1604433" cy="901700"/>
                        </a:xfrm>
                      </wpg:grpSpPr>
                      <wps:wsp>
                        <wps:cNvPr id="19" name="Овал 19"/>
                        <wps:cNvSpPr/>
                        <wps:spPr>
                          <a:xfrm>
                            <a:off x="0" y="0"/>
                            <a:ext cx="391886" cy="31568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325033" y="706967"/>
                            <a:ext cx="279400" cy="19473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E51AE0" id="Группа 21" o:spid="_x0000_s1026" style="position:absolute;margin-left:263.45pt;margin-top:22.65pt;width:126.35pt;height:71pt;z-index:251671552" coordsize="16044,9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">
                <v:oval id="Овал 19" o:spid="_x0000_s1027" style="position:absolute;width:3918;height:3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" fillcolor="white [3212]" stroked="f" strokeweight="2pt"/>
                <v:oval id="Овал 20" o:spid="_x0000_s1028" style="position:absolute;left:13250;top:7069;width:2794;height:19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" fillcolor="white [3212]" stroked="f" strokeweight="2pt"/>
              </v:group>
            </w:pict>
          </mc:Fallback>
        </mc:AlternateContent>
      </w:r>
      <w:r w:rsidRPr="00D85FD4"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09F5B260" wp14:editId="43B35655">
            <wp:extent cx="3214252" cy="1205345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3847" cy="120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E822" w14:textId="53CA7482" w:rsidR="00EE69D3" w:rsidRPr="00D85FD4" w:rsidRDefault="0091738B" w:rsidP="00185F35">
      <w:pPr>
        <w:numPr>
          <w:ilvl w:val="1"/>
          <w:numId w:val="7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</w:pPr>
      <w:r w:rsidRPr="00D85FD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  <w:t xml:space="preserve">Виділити створений </w:t>
      </w:r>
      <w:r w:rsidR="00591B2A" w:rsidRPr="00D85FD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  <w:t xml:space="preserve">об’єкт </w:t>
      </w:r>
      <w:r w:rsidRPr="00D85FD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  <w:t xml:space="preserve">та зробити його копію, копію розмістити нижче </w:t>
      </w:r>
      <w:r w:rsidR="00591B2A" w:rsidRPr="00D85FD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  <w:t>оригінального</w:t>
      </w:r>
      <w:r w:rsidRPr="00D85FD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  <w:t xml:space="preserve"> </w:t>
      </w:r>
      <w:r w:rsidR="00591B2A" w:rsidRPr="00D85FD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  <w:t>об’єкта</w:t>
      </w:r>
      <w:r w:rsidRPr="00D85FD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  <w:t>.</w:t>
      </w:r>
    </w:p>
    <w:p w14:paraId="090FB4D9" w14:textId="1CF0FE2F" w:rsidR="00EE69D3" w:rsidRPr="00D85FD4" w:rsidRDefault="0091738B" w:rsidP="00185F35">
      <w:pPr>
        <w:numPr>
          <w:ilvl w:val="1"/>
          <w:numId w:val="7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lang w:val="ru-UA" w:eastAsia="en-US"/>
        </w:rPr>
      </w:pPr>
      <w:r w:rsidRPr="00D85FD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  <w:t xml:space="preserve">Виділити останню копію та виконати </w:t>
      </w:r>
      <w:r w:rsidRPr="00D85FD4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lang w:val="ru-UA" w:eastAsia="en-US"/>
        </w:rPr>
        <w:t>Об’єкт &gt; Відсікання &gt; Встановити обрізання:</w:t>
      </w:r>
    </w:p>
    <w:p w14:paraId="20070E8F" w14:textId="7DD5C294" w:rsidR="0091738B" w:rsidRPr="00D85FD4" w:rsidRDefault="0091738B" w:rsidP="0091738B">
      <w:pPr>
        <w:shd w:val="clear" w:color="auto" w:fill="FFFFFF"/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</w:pPr>
      <w:r w:rsidRPr="00D85FD4"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96A007" wp14:editId="09338587">
                <wp:simplePos x="0" y="0"/>
                <wp:positionH relativeFrom="column">
                  <wp:posOffset>468144</wp:posOffset>
                </wp:positionH>
                <wp:positionV relativeFrom="paragraph">
                  <wp:posOffset>2122357</wp:posOffset>
                </wp:positionV>
                <wp:extent cx="5526742" cy="222250"/>
                <wp:effectExtent l="19050" t="19050" r="17145" b="2540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6742" cy="2222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7015D" id="Прямоугольник 25" o:spid="_x0000_s1026" style="position:absolute;margin-left:36.85pt;margin-top:167.1pt;width:435.2pt;height:1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" filled="f" strokecolor="red" strokeweight="3pt"/>
            </w:pict>
          </mc:Fallback>
        </mc:AlternateContent>
      </w:r>
      <w:r w:rsidRPr="00D85FD4"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4A7B06" wp14:editId="3327B10B">
                <wp:simplePos x="0" y="0"/>
                <wp:positionH relativeFrom="column">
                  <wp:posOffset>436245</wp:posOffset>
                </wp:positionH>
                <wp:positionV relativeFrom="paragraph">
                  <wp:posOffset>85762</wp:posOffset>
                </wp:positionV>
                <wp:extent cx="400050" cy="222250"/>
                <wp:effectExtent l="19050" t="19050" r="19050" b="2540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222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8711F" id="Прямоугольник 24" o:spid="_x0000_s1026" style="position:absolute;margin-left:34.35pt;margin-top:6.75pt;width:31.5pt;height:1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" filled="f" strokecolor="red" strokeweight="3pt"/>
            </w:pict>
          </mc:Fallback>
        </mc:AlternateContent>
      </w:r>
      <w:r w:rsidRPr="00D85FD4"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5094A3BE" wp14:editId="606464CF">
            <wp:extent cx="5593080" cy="2729669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272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B959" w14:textId="246BA05A" w:rsidR="00EE69D3" w:rsidRPr="00D85FD4" w:rsidRDefault="0091738B" w:rsidP="00185F35">
      <w:pPr>
        <w:numPr>
          <w:ilvl w:val="1"/>
          <w:numId w:val="7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</w:pPr>
      <w:r w:rsidRPr="00D85FD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  <w:lastRenderedPageBreak/>
        <w:t>Створіть копію останнього об’єкта, копію перемістіть нижче. Встановіть заповнення кольору штриха жовтим кольором:</w:t>
      </w:r>
    </w:p>
    <w:p w14:paraId="113CB969" w14:textId="31F0647D" w:rsidR="0091738B" w:rsidRPr="00D85FD4" w:rsidRDefault="0091738B" w:rsidP="0091738B">
      <w:pPr>
        <w:shd w:val="clear" w:color="auto" w:fill="FFFFFF"/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</w:pPr>
      <w:r w:rsidRPr="00D85FD4"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6E4BD338" wp14:editId="6DF2F3F1">
            <wp:extent cx="2591162" cy="1419423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6898" w14:textId="20B9769F" w:rsidR="00EE69D3" w:rsidRPr="00D85FD4" w:rsidRDefault="0091738B" w:rsidP="00185F35">
      <w:pPr>
        <w:numPr>
          <w:ilvl w:val="1"/>
          <w:numId w:val="7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</w:pPr>
      <w:r w:rsidRPr="00D85FD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  <w:t>Створіть копію останнього об’єкта, встановіть розмиття 20%, непрозорість 40% та розмістіть його як тінь з деяким зсувом:</w:t>
      </w:r>
    </w:p>
    <w:p w14:paraId="75B44128" w14:textId="1F349C8F" w:rsidR="00C84964" w:rsidRPr="00D85FD4" w:rsidRDefault="00C84964" w:rsidP="00C84964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</w:pPr>
    </w:p>
    <w:p w14:paraId="4066EBB2" w14:textId="766B4AD1" w:rsidR="00C84964" w:rsidRPr="00D85FD4" w:rsidRDefault="00C84964" w:rsidP="0091738B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</w:pPr>
    </w:p>
    <w:p w14:paraId="22DCC0C3" w14:textId="656BEB3E" w:rsidR="00C84964" w:rsidRPr="00D85FD4" w:rsidRDefault="00C84964" w:rsidP="00C84964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</w:pPr>
      <w:bookmarkStart w:id="0" w:name="_GoBack"/>
      <w:bookmarkEnd w:id="0"/>
    </w:p>
    <w:p w14:paraId="631A6F0F" w14:textId="77777777" w:rsidR="00591B2A" w:rsidRPr="00D85FD4" w:rsidRDefault="00591B2A" w:rsidP="00D85FD4">
      <w:pPr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ru-UA" w:eastAsia="en-US"/>
        </w:rPr>
      </w:pPr>
      <w:r w:rsidRPr="00D85FD4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ru-UA" w:eastAsia="en-US"/>
        </w:rPr>
        <w:t>Завдання 2</w:t>
      </w:r>
    </w:p>
    <w:p w14:paraId="53D86F37" w14:textId="68E2C65E" w:rsidR="00591B2A" w:rsidRPr="00D85FD4" w:rsidRDefault="00591B2A" w:rsidP="00591B2A">
      <w:pPr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</w:pPr>
      <w:r w:rsidRPr="00D85FD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  <w:t>Створіть текстовий об’єкт із текстом ВЕСЕЛКА</w:t>
      </w:r>
      <w:r w:rsidR="00316E53" w:rsidRPr="00D85FD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  <w:t>.</w:t>
      </w:r>
    </w:p>
    <w:p w14:paraId="7ED8292E" w14:textId="45B0B874" w:rsidR="00316E53" w:rsidRPr="00D85FD4" w:rsidRDefault="00316E53" w:rsidP="00316E53">
      <w:pPr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</w:pPr>
      <w:r w:rsidRPr="00D85FD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  <w:t>За допомогою інструмента Градієнт застосуйте до одного з об’єктів градієнтне заповнення з режимом Градієнт у заливці.</w:t>
      </w:r>
    </w:p>
    <w:p w14:paraId="4F25E64A" w14:textId="68DFF5F6" w:rsidR="00C84964" w:rsidRPr="00D85FD4" w:rsidRDefault="00316E53" w:rsidP="00D85FD4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</w:pPr>
      <w:r w:rsidRPr="00D85FD4"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459FFC1E" wp14:editId="18DF4449">
            <wp:extent cx="4807527" cy="94302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0444" b="75126"/>
                    <a:stretch/>
                  </pic:blipFill>
                  <pic:spPr bwMode="auto">
                    <a:xfrm>
                      <a:off x="0" y="0"/>
                      <a:ext cx="4858606" cy="953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2C7A3" w14:textId="77777777" w:rsidR="00D85FD4" w:rsidRPr="00D85FD4" w:rsidRDefault="00D85FD4" w:rsidP="00D85FD4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</w:pPr>
    </w:p>
    <w:p w14:paraId="595D36F9" w14:textId="77777777" w:rsidR="00D85FD4" w:rsidRPr="00D85FD4" w:rsidRDefault="00D85FD4" w:rsidP="00D85FD4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</w:pPr>
    </w:p>
    <w:p w14:paraId="0BC2E777" w14:textId="6CF1B0AE" w:rsidR="00316E53" w:rsidRPr="00D85FD4" w:rsidRDefault="00316E53" w:rsidP="00316E53">
      <w:pPr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</w:pPr>
      <w:r w:rsidRPr="00D85FD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  <w:t>Виберіть градієнтне заповнення з режимом «Лінійний градієнт»</w:t>
      </w:r>
    </w:p>
    <w:p w14:paraId="78D92337" w14:textId="12CFD43C" w:rsidR="00316E53" w:rsidRPr="00D85FD4" w:rsidRDefault="00316E53" w:rsidP="00316E53">
      <w:pPr>
        <w:shd w:val="clear" w:color="auto" w:fill="FFFFFF"/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</w:pPr>
      <w:r w:rsidRPr="00D85FD4"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0DBC04" wp14:editId="0515D9F5">
                <wp:simplePos x="0" y="0"/>
                <wp:positionH relativeFrom="column">
                  <wp:posOffset>1157786</wp:posOffset>
                </wp:positionH>
                <wp:positionV relativeFrom="paragraph">
                  <wp:posOffset>302532</wp:posOffset>
                </wp:positionV>
                <wp:extent cx="280308" cy="268514"/>
                <wp:effectExtent l="19050" t="19050" r="24765" b="1778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308" cy="26851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A11E0" id="Прямоугольник 33" o:spid="_x0000_s1026" style="position:absolute;margin-left:91.15pt;margin-top:23.8pt;width:22.05pt;height:21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" filled="f" strokecolor="red" strokeweight="3pt"/>
            </w:pict>
          </mc:Fallback>
        </mc:AlternateContent>
      </w:r>
      <w:r w:rsidRPr="00D85FD4"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31D30A2D" wp14:editId="64C536DF">
            <wp:extent cx="5186364" cy="12573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9564" cy="125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9649D" w14:textId="306BEE70" w:rsidR="00316E53" w:rsidRPr="00D85FD4" w:rsidRDefault="00316E53" w:rsidP="00316E53">
      <w:pPr>
        <w:pStyle w:val="a3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</w:pPr>
      <w:r w:rsidRPr="00D85FD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  <w:t>Буде створено градієнтну заливку для тексту як на зразку:</w:t>
      </w:r>
    </w:p>
    <w:p w14:paraId="7B332FE9" w14:textId="15F0EE50" w:rsidR="00316E53" w:rsidRPr="00D85FD4" w:rsidRDefault="00316E53" w:rsidP="00316E53">
      <w:pPr>
        <w:shd w:val="clear" w:color="auto" w:fill="FFFFFF"/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</w:pPr>
      <w:r w:rsidRPr="00D85FD4"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0785B0C5" wp14:editId="7E370EAD">
            <wp:extent cx="4166825" cy="768927"/>
            <wp:effectExtent l="0" t="0" r="571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28507" cy="7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0D33C" w14:textId="024BF55F" w:rsidR="00316E53" w:rsidRPr="00D85FD4" w:rsidRDefault="00316E53" w:rsidP="00316E53">
      <w:pPr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</w:pPr>
      <w:r w:rsidRPr="00D85FD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  <w:t>Зробити напрамок градієнта по діагоналі:</w:t>
      </w:r>
    </w:p>
    <w:p w14:paraId="1ED4F888" w14:textId="69272C3C" w:rsidR="00316E53" w:rsidRPr="00D85FD4" w:rsidRDefault="00316E53" w:rsidP="00316E53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</w:pPr>
      <w:r w:rsidRPr="00D85FD4"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1ED8F5F5" wp14:editId="14A93DF0">
            <wp:extent cx="4308764" cy="842413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3732" cy="84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3D181" w14:textId="45123EEE" w:rsidR="00316E53" w:rsidRPr="00D85FD4" w:rsidRDefault="00316E53" w:rsidP="00591B2A">
      <w:pPr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</w:pPr>
      <w:r w:rsidRPr="00D85FD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  <w:lastRenderedPageBreak/>
        <w:t>Додати до градієнта нові вузли, для цього виберіть інструмент градієнт та лівою к</w:t>
      </w:r>
      <w:r w:rsidR="00D85FD4" w:rsidRPr="00D85FD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  <w:t>нопкою миші додайте 5 вузлів.</w:t>
      </w:r>
    </w:p>
    <w:p w14:paraId="680514A3" w14:textId="0B74505D" w:rsidR="00D85FD4" w:rsidRPr="00D85FD4" w:rsidRDefault="00D85FD4" w:rsidP="00D85FD4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</w:pPr>
      <w:r w:rsidRPr="00D85FD4"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083BB4D7" wp14:editId="205F1BBF">
            <wp:extent cx="4225637" cy="780608"/>
            <wp:effectExtent l="0" t="0" r="3810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6827" cy="8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C16E" w14:textId="086DAB0C" w:rsidR="00316E53" w:rsidRPr="00D85FD4" w:rsidRDefault="00316E53" w:rsidP="00D85FD4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</w:pPr>
    </w:p>
    <w:p w14:paraId="77E948A3" w14:textId="28FEA04F" w:rsidR="00462093" w:rsidRPr="00D85FD4" w:rsidRDefault="00462093" w:rsidP="00591B2A">
      <w:pPr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</w:pPr>
      <w:r w:rsidRPr="00D85FD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  <w:t xml:space="preserve">Скопіюйте та вставте </w:t>
      </w:r>
      <w:r w:rsidR="00D85FD4" w:rsidRPr="00D85FD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  <w:t>4 рази</w:t>
      </w:r>
      <w:r w:rsidRPr="00D85FD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  <w:t xml:space="preserve"> </w:t>
      </w:r>
      <w:r w:rsidR="00D85FD4" w:rsidRPr="00D85FD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  <w:t>створений об’єкт</w:t>
      </w:r>
      <w:r w:rsidRPr="00D85FD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  <w:t>.</w:t>
      </w:r>
    </w:p>
    <w:p w14:paraId="4B948502" w14:textId="77777777" w:rsidR="00462093" w:rsidRPr="00D85FD4" w:rsidRDefault="00462093" w:rsidP="00591B2A">
      <w:pPr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</w:pPr>
      <w:r w:rsidRPr="00D85FD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  <w:t>Застосуйте до копій створених об’єктів фільтри різних категорій.</w:t>
      </w:r>
    </w:p>
    <w:p w14:paraId="1BBF77DE" w14:textId="29E0627E" w:rsidR="00462093" w:rsidRPr="00D85FD4" w:rsidRDefault="00462093" w:rsidP="00591B2A">
      <w:pPr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</w:pPr>
      <w:r w:rsidRPr="00D85FD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  <w:t>Визначте фільтри, застосовані у прикладі (див. рисунок).</w:t>
      </w:r>
    </w:p>
    <w:p w14:paraId="36610A44" w14:textId="1840A2A4" w:rsidR="00462093" w:rsidRPr="00D85FD4" w:rsidRDefault="00316E53" w:rsidP="00C84964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UA"/>
        </w:rPr>
      </w:pPr>
      <w:r w:rsidRPr="00D85FD4"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199DB1FA" wp14:editId="268906FA">
            <wp:extent cx="3816743" cy="299258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0157"/>
                    <a:stretch/>
                  </pic:blipFill>
                  <pic:spPr bwMode="auto">
                    <a:xfrm>
                      <a:off x="0" y="0"/>
                      <a:ext cx="3838653" cy="3009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2F335F" w14:textId="728F2E6B" w:rsidR="00462093" w:rsidRPr="00D85FD4" w:rsidRDefault="00462093" w:rsidP="00C84964">
      <w:pPr>
        <w:pStyle w:val="ad"/>
        <w:spacing w:after="0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</w:pPr>
      <w:r w:rsidRPr="00D85FD4">
        <w:rPr>
          <w:rFonts w:ascii="Times New Roman" w:hAnsi="Times New Roman" w:cs="Times New Roman"/>
          <w:color w:val="000000" w:themeColor="text1"/>
          <w:sz w:val="28"/>
          <w:szCs w:val="28"/>
          <w:lang w:val="ru-UA"/>
        </w:rPr>
        <w:t>Приклади застосування фільтрів до об'єктів</w:t>
      </w:r>
    </w:p>
    <w:p w14:paraId="6FD3A34B" w14:textId="082B83D8" w:rsidR="00003D45" w:rsidRPr="00D85FD4" w:rsidRDefault="00003D45" w:rsidP="00C84964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UA" w:eastAsia="en-US"/>
        </w:rPr>
      </w:pPr>
    </w:p>
    <w:sectPr w:rsidR="00003D45" w:rsidRPr="00D85FD4" w:rsidSect="00D365E2">
      <w:footerReference w:type="default" r:id="rId25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66367F" w14:textId="77777777" w:rsidR="002826B0" w:rsidRDefault="002826B0" w:rsidP="00DF4C0A">
      <w:pPr>
        <w:spacing w:after="0" w:line="240" w:lineRule="auto"/>
      </w:pPr>
      <w:r>
        <w:separator/>
      </w:r>
    </w:p>
  </w:endnote>
  <w:endnote w:type="continuationSeparator" w:id="0">
    <w:p w14:paraId="70551029" w14:textId="77777777" w:rsidR="002826B0" w:rsidRDefault="002826B0" w:rsidP="00DF4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DF82B2" w14:textId="11088F1F" w:rsidR="008146BB" w:rsidRPr="00FD7B57" w:rsidRDefault="008146BB" w:rsidP="002C335F">
    <w:pPr>
      <w:tabs>
        <w:tab w:val="center" w:pos="4677"/>
        <w:tab w:val="right" w:pos="9355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79AC2D" w14:textId="77777777" w:rsidR="002826B0" w:rsidRDefault="002826B0" w:rsidP="00DF4C0A">
      <w:pPr>
        <w:spacing w:after="0" w:line="240" w:lineRule="auto"/>
      </w:pPr>
      <w:r>
        <w:separator/>
      </w:r>
    </w:p>
  </w:footnote>
  <w:footnote w:type="continuationSeparator" w:id="0">
    <w:p w14:paraId="0D25FA7F" w14:textId="77777777" w:rsidR="002826B0" w:rsidRDefault="002826B0" w:rsidP="00DF4C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2.2pt;height:36.55pt;visibility:visible;mso-wrap-style:square" o:bullet="t">
        <v:imagedata r:id="rId1" o:title=""/>
      </v:shape>
    </w:pict>
  </w:numPicBullet>
  <w:abstractNum w:abstractNumId="0" w15:restartNumberingAfterBreak="0">
    <w:nsid w:val="09B22556"/>
    <w:multiLevelType w:val="hybridMultilevel"/>
    <w:tmpl w:val="171034EC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3729B"/>
    <w:multiLevelType w:val="hybridMultilevel"/>
    <w:tmpl w:val="C3F2C5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B4A1A"/>
    <w:multiLevelType w:val="hybridMultilevel"/>
    <w:tmpl w:val="1AC8D0E6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631AE"/>
    <w:multiLevelType w:val="hybridMultilevel"/>
    <w:tmpl w:val="C95E9190"/>
    <w:lvl w:ilvl="0" w:tplc="6354F89A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50B7425"/>
    <w:multiLevelType w:val="hybridMultilevel"/>
    <w:tmpl w:val="1640E1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65E54FD"/>
    <w:multiLevelType w:val="hybridMultilevel"/>
    <w:tmpl w:val="79A673B6"/>
    <w:lvl w:ilvl="0" w:tplc="F8C40A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3596C"/>
    <w:multiLevelType w:val="hybridMultilevel"/>
    <w:tmpl w:val="79A673B6"/>
    <w:lvl w:ilvl="0" w:tplc="F8C40A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28106D"/>
    <w:multiLevelType w:val="hybridMultilevel"/>
    <w:tmpl w:val="04442420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E00C4C"/>
    <w:multiLevelType w:val="hybridMultilevel"/>
    <w:tmpl w:val="20A0E8BC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A31F8"/>
    <w:multiLevelType w:val="hybridMultilevel"/>
    <w:tmpl w:val="8BE08C6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431C55"/>
    <w:multiLevelType w:val="hybridMultilevel"/>
    <w:tmpl w:val="5F2476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12F04A5"/>
    <w:multiLevelType w:val="hybridMultilevel"/>
    <w:tmpl w:val="171034EC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D42623"/>
    <w:multiLevelType w:val="hybridMultilevel"/>
    <w:tmpl w:val="20A0E8BC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E21294"/>
    <w:multiLevelType w:val="hybridMultilevel"/>
    <w:tmpl w:val="20A0E8BC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EA34A8"/>
    <w:multiLevelType w:val="hybridMultilevel"/>
    <w:tmpl w:val="A2CAD120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22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E043D7"/>
    <w:multiLevelType w:val="hybridMultilevel"/>
    <w:tmpl w:val="794CF768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3308E0"/>
    <w:multiLevelType w:val="hybridMultilevel"/>
    <w:tmpl w:val="639A69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8A41191"/>
    <w:multiLevelType w:val="hybridMultilevel"/>
    <w:tmpl w:val="20A0E8BC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186D1B"/>
    <w:multiLevelType w:val="hybridMultilevel"/>
    <w:tmpl w:val="0A023A1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F106ACC"/>
    <w:multiLevelType w:val="hybridMultilevel"/>
    <w:tmpl w:val="4D82F272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056FB1"/>
    <w:multiLevelType w:val="hybridMultilevel"/>
    <w:tmpl w:val="93C0CE5C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C243F7"/>
    <w:multiLevelType w:val="hybridMultilevel"/>
    <w:tmpl w:val="75CC8164"/>
    <w:lvl w:ilvl="0" w:tplc="42B47C1E">
      <w:start w:val="1"/>
      <w:numFmt w:val="decimal"/>
      <w:lvlText w:val="%1."/>
      <w:lvlJc w:val="left"/>
      <w:pPr>
        <w:ind w:left="375" w:hanging="375"/>
      </w:pPr>
      <w:rPr>
        <w:rFonts w:hint="default"/>
        <w:i w:val="0"/>
        <w:color w:val="000000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4317DA1"/>
    <w:multiLevelType w:val="hybridMultilevel"/>
    <w:tmpl w:val="A8EAB4B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5E725E6"/>
    <w:multiLevelType w:val="hybridMultilevel"/>
    <w:tmpl w:val="20A0E8BC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1C347A"/>
    <w:multiLevelType w:val="hybridMultilevel"/>
    <w:tmpl w:val="284C2F6A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0B6564"/>
    <w:multiLevelType w:val="hybridMultilevel"/>
    <w:tmpl w:val="04442420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2F5A7D"/>
    <w:multiLevelType w:val="hybridMultilevel"/>
    <w:tmpl w:val="20A0E8BC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2962E1"/>
    <w:multiLevelType w:val="hybridMultilevel"/>
    <w:tmpl w:val="56B24A5A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21587D"/>
    <w:multiLevelType w:val="hybridMultilevel"/>
    <w:tmpl w:val="20A0E8BC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E00284"/>
    <w:multiLevelType w:val="hybridMultilevel"/>
    <w:tmpl w:val="08FE6FE0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86056C"/>
    <w:multiLevelType w:val="hybridMultilevel"/>
    <w:tmpl w:val="54BC3A02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6"/>
  </w:num>
  <w:num w:numId="4">
    <w:abstractNumId w:val="21"/>
  </w:num>
  <w:num w:numId="5">
    <w:abstractNumId w:val="3"/>
  </w:num>
  <w:num w:numId="6">
    <w:abstractNumId w:val="1"/>
  </w:num>
  <w:num w:numId="7">
    <w:abstractNumId w:val="0"/>
  </w:num>
  <w:num w:numId="8">
    <w:abstractNumId w:val="6"/>
  </w:num>
  <w:num w:numId="9">
    <w:abstractNumId w:val="5"/>
  </w:num>
  <w:num w:numId="10">
    <w:abstractNumId w:val="25"/>
  </w:num>
  <w:num w:numId="11">
    <w:abstractNumId w:val="7"/>
  </w:num>
  <w:num w:numId="12">
    <w:abstractNumId w:val="27"/>
  </w:num>
  <w:num w:numId="13">
    <w:abstractNumId w:val="28"/>
  </w:num>
  <w:num w:numId="14">
    <w:abstractNumId w:val="30"/>
  </w:num>
  <w:num w:numId="15">
    <w:abstractNumId w:val="8"/>
  </w:num>
  <w:num w:numId="16">
    <w:abstractNumId w:val="15"/>
  </w:num>
  <w:num w:numId="17">
    <w:abstractNumId w:val="13"/>
  </w:num>
  <w:num w:numId="18">
    <w:abstractNumId w:val="19"/>
  </w:num>
  <w:num w:numId="19">
    <w:abstractNumId w:val="17"/>
  </w:num>
  <w:num w:numId="20">
    <w:abstractNumId w:val="22"/>
  </w:num>
  <w:num w:numId="21">
    <w:abstractNumId w:val="20"/>
  </w:num>
  <w:num w:numId="22">
    <w:abstractNumId w:val="18"/>
  </w:num>
  <w:num w:numId="23">
    <w:abstractNumId w:val="12"/>
  </w:num>
  <w:num w:numId="24">
    <w:abstractNumId w:val="26"/>
  </w:num>
  <w:num w:numId="25">
    <w:abstractNumId w:val="29"/>
  </w:num>
  <w:num w:numId="26">
    <w:abstractNumId w:val="23"/>
  </w:num>
  <w:num w:numId="27">
    <w:abstractNumId w:val="2"/>
  </w:num>
  <w:num w:numId="28">
    <w:abstractNumId w:val="24"/>
  </w:num>
  <w:num w:numId="29">
    <w:abstractNumId w:val="14"/>
  </w:num>
  <w:num w:numId="30">
    <w:abstractNumId w:val="9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093"/>
    <w:rsid w:val="00003D45"/>
    <w:rsid w:val="000048C9"/>
    <w:rsid w:val="00004BE6"/>
    <w:rsid w:val="00014E1F"/>
    <w:rsid w:val="00015A98"/>
    <w:rsid w:val="000238E4"/>
    <w:rsid w:val="00023AD8"/>
    <w:rsid w:val="00026A16"/>
    <w:rsid w:val="0004086F"/>
    <w:rsid w:val="00050350"/>
    <w:rsid w:val="0005066F"/>
    <w:rsid w:val="00051950"/>
    <w:rsid w:val="00051E95"/>
    <w:rsid w:val="00054DD4"/>
    <w:rsid w:val="00060B0A"/>
    <w:rsid w:val="00063B92"/>
    <w:rsid w:val="00064F95"/>
    <w:rsid w:val="0006508F"/>
    <w:rsid w:val="000726FB"/>
    <w:rsid w:val="000736B6"/>
    <w:rsid w:val="00075024"/>
    <w:rsid w:val="000755E2"/>
    <w:rsid w:val="0008020F"/>
    <w:rsid w:val="00082C23"/>
    <w:rsid w:val="00086098"/>
    <w:rsid w:val="00086654"/>
    <w:rsid w:val="00091A70"/>
    <w:rsid w:val="00092C8E"/>
    <w:rsid w:val="00093A5B"/>
    <w:rsid w:val="0009465E"/>
    <w:rsid w:val="00096102"/>
    <w:rsid w:val="000A0D16"/>
    <w:rsid w:val="000B0071"/>
    <w:rsid w:val="000B34DD"/>
    <w:rsid w:val="000B7BCD"/>
    <w:rsid w:val="000C38F6"/>
    <w:rsid w:val="000C51E3"/>
    <w:rsid w:val="000D5D59"/>
    <w:rsid w:val="000E45AB"/>
    <w:rsid w:val="000F5722"/>
    <w:rsid w:val="000F5FB8"/>
    <w:rsid w:val="00100C0D"/>
    <w:rsid w:val="00112187"/>
    <w:rsid w:val="00130A28"/>
    <w:rsid w:val="001375E7"/>
    <w:rsid w:val="00153654"/>
    <w:rsid w:val="00153ED0"/>
    <w:rsid w:val="00164755"/>
    <w:rsid w:val="00174A71"/>
    <w:rsid w:val="001753B2"/>
    <w:rsid w:val="00175F3C"/>
    <w:rsid w:val="00177EBE"/>
    <w:rsid w:val="001811FE"/>
    <w:rsid w:val="00182613"/>
    <w:rsid w:val="001850D5"/>
    <w:rsid w:val="00185F35"/>
    <w:rsid w:val="0019034D"/>
    <w:rsid w:val="00191254"/>
    <w:rsid w:val="0019759A"/>
    <w:rsid w:val="001A13E4"/>
    <w:rsid w:val="001A659E"/>
    <w:rsid w:val="001A76B8"/>
    <w:rsid w:val="001B3E7D"/>
    <w:rsid w:val="001B4045"/>
    <w:rsid w:val="001B532E"/>
    <w:rsid w:val="001B7773"/>
    <w:rsid w:val="001C7624"/>
    <w:rsid w:val="001D366D"/>
    <w:rsid w:val="001D5FCF"/>
    <w:rsid w:val="001F55DA"/>
    <w:rsid w:val="001F564D"/>
    <w:rsid w:val="001F6313"/>
    <w:rsid w:val="00206C14"/>
    <w:rsid w:val="0021007F"/>
    <w:rsid w:val="002108DE"/>
    <w:rsid w:val="002143E9"/>
    <w:rsid w:val="002246A6"/>
    <w:rsid w:val="0023121A"/>
    <w:rsid w:val="002406D7"/>
    <w:rsid w:val="00243C19"/>
    <w:rsid w:val="0024601C"/>
    <w:rsid w:val="00246557"/>
    <w:rsid w:val="0025077D"/>
    <w:rsid w:val="0025084D"/>
    <w:rsid w:val="002534C9"/>
    <w:rsid w:val="00257EC0"/>
    <w:rsid w:val="0026209B"/>
    <w:rsid w:val="00263E63"/>
    <w:rsid w:val="00265540"/>
    <w:rsid w:val="002655EC"/>
    <w:rsid w:val="002668C4"/>
    <w:rsid w:val="00267636"/>
    <w:rsid w:val="002741F5"/>
    <w:rsid w:val="00276F60"/>
    <w:rsid w:val="0027782C"/>
    <w:rsid w:val="002826B0"/>
    <w:rsid w:val="00283058"/>
    <w:rsid w:val="00286290"/>
    <w:rsid w:val="002875BC"/>
    <w:rsid w:val="00290718"/>
    <w:rsid w:val="00297C4D"/>
    <w:rsid w:val="002A66A0"/>
    <w:rsid w:val="002B2E7D"/>
    <w:rsid w:val="002B4DAC"/>
    <w:rsid w:val="002C335F"/>
    <w:rsid w:val="002C386B"/>
    <w:rsid w:val="002D110A"/>
    <w:rsid w:val="002E3755"/>
    <w:rsid w:val="002E3C76"/>
    <w:rsid w:val="002E6AC3"/>
    <w:rsid w:val="002F2D77"/>
    <w:rsid w:val="002F4C23"/>
    <w:rsid w:val="002F6C47"/>
    <w:rsid w:val="00315683"/>
    <w:rsid w:val="00316E53"/>
    <w:rsid w:val="0032589A"/>
    <w:rsid w:val="0032594C"/>
    <w:rsid w:val="003335C3"/>
    <w:rsid w:val="00335677"/>
    <w:rsid w:val="00336E10"/>
    <w:rsid w:val="0034163D"/>
    <w:rsid w:val="00342E55"/>
    <w:rsid w:val="00347478"/>
    <w:rsid w:val="00347C0B"/>
    <w:rsid w:val="00353270"/>
    <w:rsid w:val="00357421"/>
    <w:rsid w:val="00362659"/>
    <w:rsid w:val="00366EE0"/>
    <w:rsid w:val="003728F9"/>
    <w:rsid w:val="00372FE4"/>
    <w:rsid w:val="00384246"/>
    <w:rsid w:val="003877DD"/>
    <w:rsid w:val="00392317"/>
    <w:rsid w:val="00393037"/>
    <w:rsid w:val="00396A2E"/>
    <w:rsid w:val="003A2539"/>
    <w:rsid w:val="003A41DB"/>
    <w:rsid w:val="003A7F1B"/>
    <w:rsid w:val="003B3707"/>
    <w:rsid w:val="003C177C"/>
    <w:rsid w:val="003C27C6"/>
    <w:rsid w:val="003C39A7"/>
    <w:rsid w:val="003D0E38"/>
    <w:rsid w:val="003D36E8"/>
    <w:rsid w:val="003D4C03"/>
    <w:rsid w:val="003D6C85"/>
    <w:rsid w:val="003E3227"/>
    <w:rsid w:val="003E402B"/>
    <w:rsid w:val="003F3218"/>
    <w:rsid w:val="003F51F6"/>
    <w:rsid w:val="003F523F"/>
    <w:rsid w:val="003F581A"/>
    <w:rsid w:val="003F750A"/>
    <w:rsid w:val="004056E8"/>
    <w:rsid w:val="00406CFE"/>
    <w:rsid w:val="0041027E"/>
    <w:rsid w:val="00416263"/>
    <w:rsid w:val="00417AB9"/>
    <w:rsid w:val="0042110E"/>
    <w:rsid w:val="00423B86"/>
    <w:rsid w:val="00434240"/>
    <w:rsid w:val="00444C1E"/>
    <w:rsid w:val="00444C77"/>
    <w:rsid w:val="00450D61"/>
    <w:rsid w:val="00455DCB"/>
    <w:rsid w:val="00462093"/>
    <w:rsid w:val="00462794"/>
    <w:rsid w:val="00466096"/>
    <w:rsid w:val="004714DF"/>
    <w:rsid w:val="004740DB"/>
    <w:rsid w:val="004849A6"/>
    <w:rsid w:val="004958D4"/>
    <w:rsid w:val="004964A4"/>
    <w:rsid w:val="004A4536"/>
    <w:rsid w:val="004A4C9B"/>
    <w:rsid w:val="004A5971"/>
    <w:rsid w:val="004B2566"/>
    <w:rsid w:val="004B2B1F"/>
    <w:rsid w:val="004B7EF0"/>
    <w:rsid w:val="004C2958"/>
    <w:rsid w:val="004C4AB7"/>
    <w:rsid w:val="004D4E4B"/>
    <w:rsid w:val="004E19C4"/>
    <w:rsid w:val="004E6095"/>
    <w:rsid w:val="004F075C"/>
    <w:rsid w:val="004F779F"/>
    <w:rsid w:val="004F7839"/>
    <w:rsid w:val="00503746"/>
    <w:rsid w:val="00504281"/>
    <w:rsid w:val="005261DE"/>
    <w:rsid w:val="00530BF8"/>
    <w:rsid w:val="0054453F"/>
    <w:rsid w:val="00544C9D"/>
    <w:rsid w:val="005455EC"/>
    <w:rsid w:val="00563704"/>
    <w:rsid w:val="00567807"/>
    <w:rsid w:val="00577F31"/>
    <w:rsid w:val="00582825"/>
    <w:rsid w:val="00586E31"/>
    <w:rsid w:val="0058704B"/>
    <w:rsid w:val="00587EC0"/>
    <w:rsid w:val="00591B2A"/>
    <w:rsid w:val="005942CB"/>
    <w:rsid w:val="005960D6"/>
    <w:rsid w:val="005A1DD1"/>
    <w:rsid w:val="005A2067"/>
    <w:rsid w:val="005C6D1A"/>
    <w:rsid w:val="005D01A6"/>
    <w:rsid w:val="005D204E"/>
    <w:rsid w:val="005D20BC"/>
    <w:rsid w:val="005E098D"/>
    <w:rsid w:val="005E5BCD"/>
    <w:rsid w:val="005F0ACC"/>
    <w:rsid w:val="005F6C2D"/>
    <w:rsid w:val="005F7528"/>
    <w:rsid w:val="005F7A79"/>
    <w:rsid w:val="00600100"/>
    <w:rsid w:val="00602B16"/>
    <w:rsid w:val="00603F04"/>
    <w:rsid w:val="00614C34"/>
    <w:rsid w:val="00622A08"/>
    <w:rsid w:val="00623892"/>
    <w:rsid w:val="0063235B"/>
    <w:rsid w:val="00641D44"/>
    <w:rsid w:val="006536CB"/>
    <w:rsid w:val="00657CBD"/>
    <w:rsid w:val="00665076"/>
    <w:rsid w:val="00683584"/>
    <w:rsid w:val="00696EEB"/>
    <w:rsid w:val="006B0F4A"/>
    <w:rsid w:val="006B4136"/>
    <w:rsid w:val="006C2C9F"/>
    <w:rsid w:val="006C3CF2"/>
    <w:rsid w:val="006C4B65"/>
    <w:rsid w:val="006F034A"/>
    <w:rsid w:val="006F2928"/>
    <w:rsid w:val="00711283"/>
    <w:rsid w:val="0071410C"/>
    <w:rsid w:val="00714D4A"/>
    <w:rsid w:val="0072015D"/>
    <w:rsid w:val="0072074C"/>
    <w:rsid w:val="007264D1"/>
    <w:rsid w:val="00741448"/>
    <w:rsid w:val="007510DD"/>
    <w:rsid w:val="00761069"/>
    <w:rsid w:val="00763ED3"/>
    <w:rsid w:val="007714D8"/>
    <w:rsid w:val="00777E47"/>
    <w:rsid w:val="00780EAC"/>
    <w:rsid w:val="00781E95"/>
    <w:rsid w:val="007A001D"/>
    <w:rsid w:val="007A0610"/>
    <w:rsid w:val="007A47DC"/>
    <w:rsid w:val="007A5535"/>
    <w:rsid w:val="007A69FC"/>
    <w:rsid w:val="007B3BB5"/>
    <w:rsid w:val="007C1B42"/>
    <w:rsid w:val="007C4581"/>
    <w:rsid w:val="007C5AEE"/>
    <w:rsid w:val="007C6237"/>
    <w:rsid w:val="007D384A"/>
    <w:rsid w:val="007D616A"/>
    <w:rsid w:val="007E2CE3"/>
    <w:rsid w:val="007E776A"/>
    <w:rsid w:val="007F28BD"/>
    <w:rsid w:val="007F3D8F"/>
    <w:rsid w:val="00810FD7"/>
    <w:rsid w:val="008146BB"/>
    <w:rsid w:val="008227E3"/>
    <w:rsid w:val="0082595C"/>
    <w:rsid w:val="00833400"/>
    <w:rsid w:val="00846865"/>
    <w:rsid w:val="00851454"/>
    <w:rsid w:val="00854387"/>
    <w:rsid w:val="00854DFA"/>
    <w:rsid w:val="00854ED1"/>
    <w:rsid w:val="00854F86"/>
    <w:rsid w:val="00860305"/>
    <w:rsid w:val="00863145"/>
    <w:rsid w:val="00873C40"/>
    <w:rsid w:val="00880698"/>
    <w:rsid w:val="00884C7A"/>
    <w:rsid w:val="008900E2"/>
    <w:rsid w:val="008952DB"/>
    <w:rsid w:val="0089782F"/>
    <w:rsid w:val="008A686E"/>
    <w:rsid w:val="008B6EE1"/>
    <w:rsid w:val="008C121C"/>
    <w:rsid w:val="008C20C0"/>
    <w:rsid w:val="008C4F75"/>
    <w:rsid w:val="008D67CB"/>
    <w:rsid w:val="008E3035"/>
    <w:rsid w:val="008E7680"/>
    <w:rsid w:val="009155DE"/>
    <w:rsid w:val="0091738B"/>
    <w:rsid w:val="00923858"/>
    <w:rsid w:val="00936B1D"/>
    <w:rsid w:val="009555FE"/>
    <w:rsid w:val="009629FD"/>
    <w:rsid w:val="00962C21"/>
    <w:rsid w:val="0097116A"/>
    <w:rsid w:val="00971848"/>
    <w:rsid w:val="00974065"/>
    <w:rsid w:val="009803AD"/>
    <w:rsid w:val="00981800"/>
    <w:rsid w:val="00993CB5"/>
    <w:rsid w:val="009944FF"/>
    <w:rsid w:val="009A2807"/>
    <w:rsid w:val="009A3970"/>
    <w:rsid w:val="009A3E84"/>
    <w:rsid w:val="009A5661"/>
    <w:rsid w:val="009B6360"/>
    <w:rsid w:val="009B7A58"/>
    <w:rsid w:val="009C4BD9"/>
    <w:rsid w:val="009D147E"/>
    <w:rsid w:val="009D16BF"/>
    <w:rsid w:val="009D3C14"/>
    <w:rsid w:val="009D66E5"/>
    <w:rsid w:val="009E1430"/>
    <w:rsid w:val="009E16FC"/>
    <w:rsid w:val="009E1D98"/>
    <w:rsid w:val="009E5781"/>
    <w:rsid w:val="009F403E"/>
    <w:rsid w:val="00A051BD"/>
    <w:rsid w:val="00A0748E"/>
    <w:rsid w:val="00A14E35"/>
    <w:rsid w:val="00A22B8E"/>
    <w:rsid w:val="00A24431"/>
    <w:rsid w:val="00A249D6"/>
    <w:rsid w:val="00A25361"/>
    <w:rsid w:val="00A31238"/>
    <w:rsid w:val="00A321CB"/>
    <w:rsid w:val="00A4305A"/>
    <w:rsid w:val="00A45185"/>
    <w:rsid w:val="00A508E2"/>
    <w:rsid w:val="00A52C67"/>
    <w:rsid w:val="00A5340F"/>
    <w:rsid w:val="00A5579F"/>
    <w:rsid w:val="00A6208F"/>
    <w:rsid w:val="00A63039"/>
    <w:rsid w:val="00A675B2"/>
    <w:rsid w:val="00A75AA0"/>
    <w:rsid w:val="00A80F70"/>
    <w:rsid w:val="00A85C8D"/>
    <w:rsid w:val="00A919D7"/>
    <w:rsid w:val="00A92D65"/>
    <w:rsid w:val="00A9513A"/>
    <w:rsid w:val="00A95ADB"/>
    <w:rsid w:val="00AA04B8"/>
    <w:rsid w:val="00AA0CEA"/>
    <w:rsid w:val="00AA52DB"/>
    <w:rsid w:val="00AB034C"/>
    <w:rsid w:val="00AB0BF2"/>
    <w:rsid w:val="00AB1E8C"/>
    <w:rsid w:val="00AC1C30"/>
    <w:rsid w:val="00AC6BE3"/>
    <w:rsid w:val="00AC7DC2"/>
    <w:rsid w:val="00AD53AC"/>
    <w:rsid w:val="00AE18E9"/>
    <w:rsid w:val="00AF74AB"/>
    <w:rsid w:val="00AF7C74"/>
    <w:rsid w:val="00B007F4"/>
    <w:rsid w:val="00B028E1"/>
    <w:rsid w:val="00B03935"/>
    <w:rsid w:val="00B045D0"/>
    <w:rsid w:val="00B05549"/>
    <w:rsid w:val="00B20900"/>
    <w:rsid w:val="00B2487F"/>
    <w:rsid w:val="00B2618C"/>
    <w:rsid w:val="00B27346"/>
    <w:rsid w:val="00B32398"/>
    <w:rsid w:val="00B32B33"/>
    <w:rsid w:val="00B437E8"/>
    <w:rsid w:val="00B456DA"/>
    <w:rsid w:val="00B47AD0"/>
    <w:rsid w:val="00B57569"/>
    <w:rsid w:val="00B57A94"/>
    <w:rsid w:val="00B6061D"/>
    <w:rsid w:val="00B612B6"/>
    <w:rsid w:val="00B74388"/>
    <w:rsid w:val="00B76DE7"/>
    <w:rsid w:val="00B77355"/>
    <w:rsid w:val="00B84375"/>
    <w:rsid w:val="00B86541"/>
    <w:rsid w:val="00B91AF2"/>
    <w:rsid w:val="00B94324"/>
    <w:rsid w:val="00B94998"/>
    <w:rsid w:val="00BA583E"/>
    <w:rsid w:val="00BB0F2F"/>
    <w:rsid w:val="00BB1BE7"/>
    <w:rsid w:val="00BB2076"/>
    <w:rsid w:val="00BB225A"/>
    <w:rsid w:val="00BB2548"/>
    <w:rsid w:val="00BC0D0E"/>
    <w:rsid w:val="00BC1154"/>
    <w:rsid w:val="00BD27A3"/>
    <w:rsid w:val="00BE1D7F"/>
    <w:rsid w:val="00BE32EF"/>
    <w:rsid w:val="00BE4C97"/>
    <w:rsid w:val="00BE7F31"/>
    <w:rsid w:val="00C02CB0"/>
    <w:rsid w:val="00C072DE"/>
    <w:rsid w:val="00C11A06"/>
    <w:rsid w:val="00C158E0"/>
    <w:rsid w:val="00C2198C"/>
    <w:rsid w:val="00C21F46"/>
    <w:rsid w:val="00C233D2"/>
    <w:rsid w:val="00C3289A"/>
    <w:rsid w:val="00C37AD4"/>
    <w:rsid w:val="00C42CA8"/>
    <w:rsid w:val="00C52775"/>
    <w:rsid w:val="00C67F9A"/>
    <w:rsid w:val="00C84964"/>
    <w:rsid w:val="00C865A0"/>
    <w:rsid w:val="00C912B3"/>
    <w:rsid w:val="00C93617"/>
    <w:rsid w:val="00C94FF8"/>
    <w:rsid w:val="00C9507F"/>
    <w:rsid w:val="00CA2C7C"/>
    <w:rsid w:val="00CA4C0D"/>
    <w:rsid w:val="00CA6709"/>
    <w:rsid w:val="00CA7011"/>
    <w:rsid w:val="00CB4AA3"/>
    <w:rsid w:val="00CB63E8"/>
    <w:rsid w:val="00CC343D"/>
    <w:rsid w:val="00CD3269"/>
    <w:rsid w:val="00CD6E83"/>
    <w:rsid w:val="00CF3067"/>
    <w:rsid w:val="00CF405C"/>
    <w:rsid w:val="00D03DC4"/>
    <w:rsid w:val="00D07E61"/>
    <w:rsid w:val="00D15941"/>
    <w:rsid w:val="00D355F8"/>
    <w:rsid w:val="00D365E2"/>
    <w:rsid w:val="00D400F1"/>
    <w:rsid w:val="00D41019"/>
    <w:rsid w:val="00D47DAB"/>
    <w:rsid w:val="00D72F00"/>
    <w:rsid w:val="00D73194"/>
    <w:rsid w:val="00D73F0A"/>
    <w:rsid w:val="00D7588A"/>
    <w:rsid w:val="00D852AC"/>
    <w:rsid w:val="00D85FD4"/>
    <w:rsid w:val="00D9232D"/>
    <w:rsid w:val="00D939A3"/>
    <w:rsid w:val="00D96B6E"/>
    <w:rsid w:val="00DA101E"/>
    <w:rsid w:val="00DA2D4F"/>
    <w:rsid w:val="00DA36F6"/>
    <w:rsid w:val="00DA5FD8"/>
    <w:rsid w:val="00DA6A18"/>
    <w:rsid w:val="00DA7F4C"/>
    <w:rsid w:val="00DB28C3"/>
    <w:rsid w:val="00DB28F8"/>
    <w:rsid w:val="00DB291B"/>
    <w:rsid w:val="00DB3CBC"/>
    <w:rsid w:val="00DC23F2"/>
    <w:rsid w:val="00DD0CA3"/>
    <w:rsid w:val="00DD1837"/>
    <w:rsid w:val="00DD2566"/>
    <w:rsid w:val="00DD566A"/>
    <w:rsid w:val="00DE0518"/>
    <w:rsid w:val="00DE14D2"/>
    <w:rsid w:val="00DE4543"/>
    <w:rsid w:val="00DE53E0"/>
    <w:rsid w:val="00DF13E8"/>
    <w:rsid w:val="00DF4C0A"/>
    <w:rsid w:val="00DF626C"/>
    <w:rsid w:val="00E00998"/>
    <w:rsid w:val="00E027A0"/>
    <w:rsid w:val="00E14011"/>
    <w:rsid w:val="00E16FD8"/>
    <w:rsid w:val="00E170A6"/>
    <w:rsid w:val="00E17D73"/>
    <w:rsid w:val="00E27D5E"/>
    <w:rsid w:val="00E409F5"/>
    <w:rsid w:val="00E41C66"/>
    <w:rsid w:val="00E44085"/>
    <w:rsid w:val="00E600BA"/>
    <w:rsid w:val="00E60224"/>
    <w:rsid w:val="00E603C8"/>
    <w:rsid w:val="00E65339"/>
    <w:rsid w:val="00E7196F"/>
    <w:rsid w:val="00E720ED"/>
    <w:rsid w:val="00E7755B"/>
    <w:rsid w:val="00E826E4"/>
    <w:rsid w:val="00E84A89"/>
    <w:rsid w:val="00E909FD"/>
    <w:rsid w:val="00E92C3D"/>
    <w:rsid w:val="00E937AA"/>
    <w:rsid w:val="00E97A76"/>
    <w:rsid w:val="00EA28D4"/>
    <w:rsid w:val="00EB64DD"/>
    <w:rsid w:val="00EC2313"/>
    <w:rsid w:val="00ED4E2E"/>
    <w:rsid w:val="00EE00D6"/>
    <w:rsid w:val="00EE0850"/>
    <w:rsid w:val="00EE69D3"/>
    <w:rsid w:val="00EF6D99"/>
    <w:rsid w:val="00EF73FE"/>
    <w:rsid w:val="00F07402"/>
    <w:rsid w:val="00F12553"/>
    <w:rsid w:val="00F3531D"/>
    <w:rsid w:val="00F4281D"/>
    <w:rsid w:val="00F430EB"/>
    <w:rsid w:val="00F4523A"/>
    <w:rsid w:val="00F45A5A"/>
    <w:rsid w:val="00F5012F"/>
    <w:rsid w:val="00F55291"/>
    <w:rsid w:val="00F55A4C"/>
    <w:rsid w:val="00F56460"/>
    <w:rsid w:val="00F71FEB"/>
    <w:rsid w:val="00F723D9"/>
    <w:rsid w:val="00F747D5"/>
    <w:rsid w:val="00F76948"/>
    <w:rsid w:val="00F80859"/>
    <w:rsid w:val="00FA05CE"/>
    <w:rsid w:val="00FC15BD"/>
    <w:rsid w:val="00FC1E86"/>
    <w:rsid w:val="00FC2693"/>
    <w:rsid w:val="00FD7B57"/>
    <w:rsid w:val="00FE58A9"/>
    <w:rsid w:val="00FF2A06"/>
    <w:rsid w:val="00FF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EA7D3C"/>
  <w15:docId w15:val="{CD5357D9-54D6-499A-89BA-5EDBF9C4D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E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CB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17D7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17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7D73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DF4C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F4C0A"/>
  </w:style>
  <w:style w:type="paragraph" w:styleId="a9">
    <w:name w:val="footer"/>
    <w:basedOn w:val="a"/>
    <w:link w:val="aa"/>
    <w:uiPriority w:val="99"/>
    <w:unhideWhenUsed/>
    <w:rsid w:val="00DF4C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F4C0A"/>
  </w:style>
  <w:style w:type="table" w:styleId="ab">
    <w:name w:val="Table Grid"/>
    <w:basedOn w:val="a1"/>
    <w:rsid w:val="00E409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2">
    <w:name w:val="Grid Table 4 Accent 2"/>
    <w:basedOn w:val="a1"/>
    <w:uiPriority w:val="49"/>
    <w:rsid w:val="00854ED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ac">
    <w:name w:val="Hyperlink"/>
    <w:basedOn w:val="a0"/>
    <w:uiPriority w:val="99"/>
    <w:unhideWhenUsed/>
    <w:rsid w:val="00D365E2"/>
    <w:rPr>
      <w:color w:val="0000FF" w:themeColor="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462093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2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8;&#1080;&#1084;&#1095;&#1072;&#1089;&#1086;&#1074;&#1072;\&#1052;&#1086;&#1076;&#1091;&#1083;&#1100;%20&#1043;&#1088;&#1072;&#1092;&#1110;&#1095;&#1085;&#1080;&#1081;%20&#1076;&#1080;&#1079;&#1072;&#1081;&#1085;&#1111;%20&#1055;&#1086;&#1090;&#1110;&#1108;&#1085;&#1082;&#1086;%2010(11)_2020\&#1064;&#1072;&#1073;&#1083;&#1086;&#1085;_&#1055;&#1088;&#1072;&#1082;&#1090;&#1080;&#1095;&#1085;&#1072;_&#1043;&#1088;&#1072;&#1092;&#1110;&#1095;&#1085;&#1080;&#1081;%20&#1076;&#1080;&#1079;&#1072;&#1081;&#1085;&#1111;_&#1055;&#1086;&#1090;&#1110;&#1108;&#1085;&#1082;&#1086;%202020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Шаблон_Практична_Графічний дизайнї_Потієнко 2020.dotx</Template>
  <TotalTime>3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Олександр Шевчук</dc:creator>
  <cp:keywords/>
  <dc:description/>
  <cp:lastModifiedBy>Admin</cp:lastModifiedBy>
  <cp:revision>4</cp:revision>
  <cp:lastPrinted>2014-01-14T15:33:00Z</cp:lastPrinted>
  <dcterms:created xsi:type="dcterms:W3CDTF">2024-02-10T12:23:00Z</dcterms:created>
  <dcterms:modified xsi:type="dcterms:W3CDTF">2024-02-10T12:25:00Z</dcterms:modified>
</cp:coreProperties>
</file>